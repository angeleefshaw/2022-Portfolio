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6D81A" w14:textId="46033E8D" w:rsidR="00D10A96" w:rsidRPr="003476B0" w:rsidRDefault="003476B0" w:rsidP="00F41319">
      <w:pPr>
        <w:pStyle w:val="Title"/>
        <w:rPr>
          <w:sz w:val="36"/>
          <w:szCs w:val="36"/>
        </w:rPr>
      </w:pPr>
      <w:r w:rsidRPr="003476B0">
        <w:rPr>
          <w:sz w:val="36"/>
          <w:szCs w:val="36"/>
        </w:rPr>
        <w:t>Angelee Shaw</w:t>
      </w:r>
    </w:p>
    <w:p w14:paraId="5CF4B72C" w14:textId="69CA52A1" w:rsidR="00D10A96" w:rsidRPr="003476B0" w:rsidRDefault="003476B0" w:rsidP="003476B0">
      <w:pPr>
        <w:pStyle w:val="Subtitle"/>
        <w:rPr>
          <w:sz w:val="24"/>
          <w:szCs w:val="24"/>
        </w:rPr>
      </w:pPr>
      <w:r w:rsidRPr="003476B0">
        <w:rPr>
          <w:sz w:val="24"/>
          <w:szCs w:val="24"/>
        </w:rPr>
        <w:t>Software engineer</w:t>
      </w:r>
    </w:p>
    <w:p w14:paraId="3323EACD" w14:textId="1FEF810D" w:rsidR="00D10A96" w:rsidRPr="002E6FC5" w:rsidRDefault="003476B0" w:rsidP="00D10A96">
      <w:pPr>
        <w:pStyle w:val="ContactInfo"/>
      </w:pPr>
      <w:r>
        <w:t>angeleefshaw@gmail.com</w:t>
      </w:r>
    </w:p>
    <w:p w14:paraId="47C833CB" w14:textId="77777777" w:rsidR="0031070C" w:rsidRDefault="003476B0" w:rsidP="0031070C">
      <w:pPr>
        <w:pStyle w:val="ContactInfo"/>
        <w:rPr>
          <w:lang w:val="fr-FR"/>
        </w:rPr>
      </w:pPr>
      <w:r>
        <w:t>Charlotte, north carolina</w:t>
      </w:r>
      <w:r w:rsidR="0031070C">
        <w:rPr>
          <w:lang w:val="fr-FR"/>
        </w:rPr>
        <w:t xml:space="preserve"> </w:t>
      </w:r>
    </w:p>
    <w:p w14:paraId="1096614B" w14:textId="6327C553" w:rsidR="0031070C" w:rsidRPr="0031070C" w:rsidRDefault="0031070C" w:rsidP="0031070C">
      <w:pPr>
        <w:pStyle w:val="ContactInfo"/>
        <w:rPr>
          <w:lang w:val="fr-FR"/>
        </w:rPr>
      </w:pPr>
      <w:r>
        <w:rPr>
          <w:lang w:val="fr-FR"/>
        </w:rPr>
        <w:t xml:space="preserve">704-620-2384              </w:t>
      </w:r>
    </w:p>
    <w:p w14:paraId="23C23E40" w14:textId="77777777" w:rsidR="00D10A96" w:rsidRPr="00A239BF" w:rsidRDefault="00D92088" w:rsidP="00F41319">
      <w:pPr>
        <w:pStyle w:val="Heading1"/>
        <w:rPr>
          <w:lang w:val="fr-FR"/>
        </w:rPr>
      </w:pPr>
      <w:sdt>
        <w:sdtPr>
          <w:id w:val="1840115771"/>
          <w:placeholder>
            <w:docPart w:val="0039974A195247D6A134606129059977"/>
          </w:placeholder>
          <w:temporary/>
          <w:showingPlcHdr/>
          <w15:appearance w15:val="hidden"/>
        </w:sdtPr>
        <w:sdtEndPr/>
        <w:sdtContent>
          <w:r w:rsidR="00D10A96" w:rsidRPr="00A239BF">
            <w:rPr>
              <w:lang w:val="fr-FR"/>
            </w:rPr>
            <w:t>Objective</w:t>
          </w:r>
        </w:sdtContent>
      </w:sdt>
    </w:p>
    <w:p w14:paraId="6DDAD4FF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5ED0344" wp14:editId="60A31D0B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5F5D5F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7F2A19DE" w14:textId="022788C1" w:rsidR="00D10A96" w:rsidRDefault="003476B0" w:rsidP="00F02E6B">
      <w:r>
        <w:t>Passionate and self-driven Software Engineer with expertise in building scalable distributed services, experienced in working across a breadth of complex systems, and committed to deeply understanding the logic and patterns in those systems.</w:t>
      </w:r>
    </w:p>
    <w:p w14:paraId="0D2F54C2" w14:textId="77777777" w:rsidR="00D10A96" w:rsidRPr="00DC1B52" w:rsidRDefault="00D10A96" w:rsidP="00DC1B52">
      <w:pPr>
        <w:rPr>
          <w:sz w:val="18"/>
          <w:szCs w:val="16"/>
        </w:rPr>
      </w:pPr>
    </w:p>
    <w:p w14:paraId="6BD35ABC" w14:textId="77777777" w:rsidR="00D10A96" w:rsidRDefault="00D92088" w:rsidP="00F41319">
      <w:pPr>
        <w:pStyle w:val="Heading1"/>
      </w:pPr>
      <w:sdt>
        <w:sdtPr>
          <w:id w:val="1904716257"/>
          <w:placeholder>
            <w:docPart w:val="585F9B010C59410294D217E6604DF528"/>
          </w:placeholder>
          <w:temporary/>
          <w:showingPlcHdr/>
          <w15:appearance w15:val="hidden"/>
        </w:sdtPr>
        <w:sdtEndPr/>
        <w:sdtContent>
          <w:r w:rsidR="00D10A96" w:rsidRPr="00E90506">
            <w:t>Skills &amp; Abilities</w:t>
          </w:r>
        </w:sdtContent>
      </w:sdt>
    </w:p>
    <w:p w14:paraId="264CCA58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C9E2AED" wp14:editId="0AE1B093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7CE938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942D232" w14:textId="77777777" w:rsidR="008D55B1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 xml:space="preserve">Languages: JavaScript, TypeScript, PHP, HTML, CSS </w:t>
      </w:r>
    </w:p>
    <w:p w14:paraId="489EDE37" w14:textId="0EA68467" w:rsidR="008D55B1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>Frameworks/Libraries: Vue.js, Nuxt.js, Laravel,</w:t>
      </w:r>
      <w:r w:rsidR="00295D3D">
        <w:rPr>
          <w:rFonts w:asciiTheme="minorHAnsi" w:hAnsiTheme="minorHAnsi" w:cstheme="minorHAnsi"/>
        </w:rPr>
        <w:t xml:space="preserve"> </w:t>
      </w:r>
      <w:r w:rsidR="00FC796C">
        <w:rPr>
          <w:rFonts w:asciiTheme="minorHAnsi" w:hAnsiTheme="minorHAnsi" w:cstheme="minorHAnsi"/>
        </w:rPr>
        <w:t>Laminas</w:t>
      </w:r>
      <w:r w:rsidR="00295D3D">
        <w:rPr>
          <w:rFonts w:asciiTheme="minorHAnsi" w:hAnsiTheme="minorHAnsi" w:cstheme="minorHAnsi"/>
        </w:rPr>
        <w:t>,</w:t>
      </w:r>
      <w:r w:rsidRPr="00DE3E9B">
        <w:rPr>
          <w:rFonts w:asciiTheme="minorHAnsi" w:hAnsiTheme="minorHAnsi" w:cstheme="minorHAnsi"/>
        </w:rPr>
        <w:t xml:space="preserve"> D3.js </w:t>
      </w:r>
    </w:p>
    <w:p w14:paraId="1F1A065E" w14:textId="77777777" w:rsidR="008D55B1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 xml:space="preserve">Frontend: Tailwind CSS, Responsive Design </w:t>
      </w:r>
    </w:p>
    <w:p w14:paraId="05A348CF" w14:textId="77777777" w:rsidR="008D55B1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 xml:space="preserve">Backend: RESTful APIs, Database Design </w:t>
      </w:r>
    </w:p>
    <w:p w14:paraId="7B1724E9" w14:textId="77777777" w:rsidR="008D55B1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 xml:space="preserve">Tools: Git, Adobe Analytics, SEO best practices </w:t>
      </w:r>
    </w:p>
    <w:p w14:paraId="49FC3A87" w14:textId="42CE3013" w:rsidR="00D10A96" w:rsidRPr="00DE3E9B" w:rsidRDefault="008D55B1" w:rsidP="008D55B1">
      <w:pPr>
        <w:pStyle w:val="ListParagraph"/>
        <w:numPr>
          <w:ilvl w:val="0"/>
          <w:numId w:val="23"/>
        </w:numPr>
        <w:rPr>
          <w:rFonts w:asciiTheme="minorHAnsi" w:hAnsiTheme="minorHAnsi" w:cstheme="minorHAnsi"/>
        </w:rPr>
      </w:pPr>
      <w:r w:rsidRPr="00DE3E9B">
        <w:rPr>
          <w:rFonts w:asciiTheme="minorHAnsi" w:hAnsiTheme="minorHAnsi" w:cstheme="minorHAnsi"/>
        </w:rPr>
        <w:t>Other: Agile Methodologies, CI/CD, Performance Optimization</w:t>
      </w:r>
    </w:p>
    <w:p w14:paraId="2F6118F6" w14:textId="77777777" w:rsidR="008D55B1" w:rsidRPr="008D55B1" w:rsidRDefault="008D55B1" w:rsidP="008D55B1">
      <w:pPr>
        <w:pStyle w:val="ListParagraph"/>
      </w:pPr>
    </w:p>
    <w:p w14:paraId="6C5E217C" w14:textId="77777777" w:rsidR="00D10A96" w:rsidRDefault="00D92088" w:rsidP="00DC1B52">
      <w:pPr>
        <w:pStyle w:val="Heading1"/>
      </w:pPr>
      <w:sdt>
        <w:sdtPr>
          <w:id w:val="69094262"/>
          <w:placeholder>
            <w:docPart w:val="0A2EDA55584246D08A33B0EFD0941EAF"/>
          </w:placeholder>
          <w:temporary/>
          <w:showingPlcHdr/>
          <w15:appearance w15:val="hidden"/>
        </w:sdtPr>
        <w:sdtEndPr/>
        <w:sdtContent>
          <w:r w:rsidR="00D10A96" w:rsidRPr="00E90506">
            <w:t>Experience</w:t>
          </w:r>
        </w:sdtContent>
      </w:sdt>
    </w:p>
    <w:p w14:paraId="72378715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F3FAF3A" wp14:editId="193203E9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000EEB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57462657" w14:textId="701EC5FD" w:rsidR="00D10A96" w:rsidRPr="00F02E6B" w:rsidRDefault="002432F8" w:rsidP="00021847">
      <w:pPr>
        <w:pStyle w:val="Heading2"/>
      </w:pPr>
      <w:r>
        <w:rPr>
          <w:rStyle w:val="NotBold"/>
        </w:rPr>
        <w:t>Sept 2021 - Current</w:t>
      </w:r>
      <w:r w:rsidR="00D10A96">
        <w:tab/>
      </w:r>
      <w:r w:rsidR="0015085B">
        <w:t>Software Engineer</w:t>
      </w:r>
    </w:p>
    <w:p w14:paraId="43D369E8" w14:textId="77777777" w:rsidR="00790E49" w:rsidRDefault="0015085B" w:rsidP="00790E49">
      <w:pPr>
        <w:pStyle w:val="Heading3"/>
        <w:rPr>
          <w:rStyle w:val="NotBold"/>
        </w:rPr>
      </w:pPr>
      <w:r>
        <w:t>American City Business Journals</w:t>
      </w:r>
    </w:p>
    <w:p w14:paraId="7FD0A3F1" w14:textId="374EE537" w:rsidR="00D53F4D" w:rsidRPr="00B11069" w:rsidRDefault="00D53F4D" w:rsidP="00790E49">
      <w:pPr>
        <w:pStyle w:val="Heading3"/>
        <w:numPr>
          <w:ilvl w:val="0"/>
          <w:numId w:val="24"/>
        </w:numPr>
        <w:rPr>
          <w:rFonts w:asciiTheme="minorHAnsi" w:eastAsia="Times New Roman" w:hAnsiTheme="minorHAnsi" w:cstheme="minorHAnsi"/>
          <w:color w:val="auto"/>
          <w:sz w:val="24"/>
          <w:lang w:eastAsia="en-US"/>
        </w:rPr>
      </w:pPr>
      <w:r w:rsidRPr="00B11069">
        <w:rPr>
          <w:rFonts w:asciiTheme="minorHAnsi" w:eastAsia="Times New Roman" w:hAnsiTheme="minorHAnsi" w:cstheme="minorHAnsi"/>
          <w:color w:val="000000"/>
          <w:lang w:eastAsia="en-US"/>
        </w:rPr>
        <w:t>Led the development of a Single Page Application for e-commerce, integrating PayPal, Apple Pay, and credit card payment options, resulting in a 30% increase in online transactions</w:t>
      </w:r>
    </w:p>
    <w:p w14:paraId="29AF2743" w14:textId="1871F5A5" w:rsidR="00D53F4D" w:rsidRPr="00D53F4D" w:rsidRDefault="00D53F4D" w:rsidP="00D53F4D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B11069">
        <w:rPr>
          <w:rFonts w:asciiTheme="minorHAnsi" w:eastAsia="Times New Roman" w:hAnsiTheme="minorHAnsi" w:cstheme="minorHAnsi"/>
          <w:color w:val="000000"/>
          <w:lang w:eastAsia="en-US"/>
        </w:rPr>
        <w:t xml:space="preserve">Engineered a custom </w:t>
      </w:r>
      <w:r w:rsidRPr="00BB0097">
        <w:rPr>
          <w:rFonts w:asciiTheme="minorHAnsi" w:eastAsia="Times New Roman" w:hAnsiTheme="minorHAnsi" w:cstheme="minorHAnsi"/>
          <w:color w:val="000000"/>
          <w:lang w:eastAsia="en-US"/>
        </w:rPr>
        <w:t xml:space="preserve">PHP artisan command in Laravel to generate unified JSON sitemap documents for articles across 48 national markets, improving SEO performance </w:t>
      </w:r>
    </w:p>
    <w:p w14:paraId="3F820451" w14:textId="553D24BE" w:rsidR="00D53F4D" w:rsidRPr="00D53F4D" w:rsidRDefault="00D53F4D" w:rsidP="00D53F4D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BB0097">
        <w:rPr>
          <w:rFonts w:asciiTheme="minorHAnsi" w:eastAsia="Times New Roman" w:hAnsiTheme="minorHAnsi" w:cstheme="minorHAnsi"/>
          <w:color w:val="000000"/>
          <w:lang w:eastAsia="en-US"/>
        </w:rPr>
        <w:t>Developed key UI features including a scrollable image gallery, data-driven pie chart, and content card modules using Tailwind CSS, Vue 3, and D3.js, enhancing user engagement by 40%</w:t>
      </w:r>
      <w:r w:rsidRPr="00D53F4D">
        <w:rPr>
          <w:rStyle w:val="Heading2Char"/>
          <w:rFonts w:asciiTheme="minorHAnsi" w:hAnsiTheme="minorHAnsi" w:cstheme="minorHAnsi"/>
          <w:b w:val="0"/>
          <w:bCs/>
          <w:szCs w:val="22"/>
        </w:rPr>
        <w:t xml:space="preserve"> </w:t>
      </w:r>
    </w:p>
    <w:p w14:paraId="79EC5C22" w14:textId="55A6BD74" w:rsidR="00D53F4D" w:rsidRPr="00D53F4D" w:rsidRDefault="00D92088" w:rsidP="00D53F4D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>
        <w:rPr>
          <w:rFonts w:asciiTheme="minorHAnsi" w:eastAsia="Times New Roman" w:hAnsiTheme="minorHAnsi" w:cstheme="minorHAnsi"/>
          <w:color w:val="000000"/>
          <w:lang w:eastAsia="en-US"/>
        </w:rPr>
        <w:t>Collaborated with cross-functional teams to define and implement new features, consistently meeting sprint goals and deadlines</w:t>
      </w:r>
    </w:p>
    <w:p w14:paraId="0930745D" w14:textId="77777777" w:rsidR="00BB0097" w:rsidRPr="00D53F4D" w:rsidRDefault="00BB0097" w:rsidP="00BB0097">
      <w:pPr>
        <w:spacing w:before="0"/>
        <w:rPr>
          <w:rFonts w:asciiTheme="minorHAnsi" w:eastAsia="Times New Roman" w:hAnsiTheme="minorHAnsi" w:cstheme="minorHAnsi"/>
          <w:color w:val="auto"/>
          <w:lang w:eastAsia="en-US"/>
        </w:rPr>
      </w:pPr>
    </w:p>
    <w:p w14:paraId="3CCC2544" w14:textId="75DBAF34" w:rsidR="00D10A96" w:rsidRPr="00F02E6B" w:rsidRDefault="0015085B" w:rsidP="00021847">
      <w:pPr>
        <w:pStyle w:val="Heading2"/>
      </w:pPr>
      <w:r>
        <w:rPr>
          <w:rStyle w:val="NotBold"/>
        </w:rPr>
        <w:t>March 2021 – Sept 2021</w:t>
      </w:r>
      <w:r w:rsidR="00021847" w:rsidRPr="00021847">
        <w:rPr>
          <w:rStyle w:val="NotBold"/>
        </w:rPr>
        <w:tab/>
      </w:r>
      <w:r>
        <w:t>Software Engineer</w:t>
      </w:r>
    </w:p>
    <w:p w14:paraId="7EBE6835" w14:textId="68092ABA" w:rsidR="00D10A96" w:rsidRDefault="0015085B" w:rsidP="00021847">
      <w:pPr>
        <w:pStyle w:val="Heading3"/>
      </w:pPr>
      <w:proofErr w:type="spellStart"/>
      <w:r>
        <w:t>CMHWorks</w:t>
      </w:r>
      <w:proofErr w:type="spellEnd"/>
    </w:p>
    <w:p w14:paraId="4B480AC4" w14:textId="77777777" w:rsidR="000D04BC" w:rsidRPr="00D53F4D" w:rsidRDefault="000D04BC" w:rsidP="000D04BC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D53F4D">
        <w:rPr>
          <w:rStyle w:val="Heading2Char"/>
          <w:rFonts w:asciiTheme="minorHAnsi" w:hAnsiTheme="minorHAnsi" w:cstheme="minorHAnsi"/>
          <w:b w:val="0"/>
          <w:bCs/>
          <w:szCs w:val="22"/>
        </w:rPr>
        <w:t xml:space="preserve">Refactored poor-performing SQL queries in data-intensive reporting software, improving query execution time by 60% </w:t>
      </w:r>
    </w:p>
    <w:p w14:paraId="53ED7F50" w14:textId="77777777" w:rsidR="000D04BC" w:rsidRPr="00D53F4D" w:rsidRDefault="000D04BC" w:rsidP="000D04BC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D53F4D">
        <w:rPr>
          <w:rStyle w:val="Heading2Char"/>
          <w:rFonts w:asciiTheme="minorHAnsi" w:hAnsiTheme="minorHAnsi" w:cstheme="minorHAnsi"/>
          <w:b w:val="0"/>
          <w:bCs/>
          <w:szCs w:val="22"/>
        </w:rPr>
        <w:t xml:space="preserve">Resolved critical bugs in legacy codebase, increasing system stability and reducing customer support tickets by 35% </w:t>
      </w:r>
    </w:p>
    <w:p w14:paraId="258C8423" w14:textId="77777777" w:rsidR="000D04BC" w:rsidRPr="00D53F4D" w:rsidRDefault="000D04BC" w:rsidP="000D04BC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D53F4D">
        <w:rPr>
          <w:rStyle w:val="Heading2Char"/>
          <w:rFonts w:asciiTheme="minorHAnsi" w:hAnsiTheme="minorHAnsi" w:cstheme="minorHAnsi"/>
          <w:b w:val="0"/>
          <w:bCs/>
          <w:szCs w:val="22"/>
        </w:rPr>
        <w:t xml:space="preserve">Implemented new application features that enhanced user experience, resulting in a 20% increase in user satisfaction scores </w:t>
      </w:r>
    </w:p>
    <w:p w14:paraId="7DBEBAF5" w14:textId="10479785" w:rsidR="0015085B" w:rsidRPr="00D53F4D" w:rsidRDefault="000D04BC" w:rsidP="000D04BC">
      <w:pPr>
        <w:pStyle w:val="NormalIndent"/>
        <w:numPr>
          <w:ilvl w:val="0"/>
          <w:numId w:val="20"/>
        </w:numPr>
        <w:rPr>
          <w:rStyle w:val="Heading2Char"/>
          <w:rFonts w:asciiTheme="minorHAnsi" w:hAnsiTheme="minorHAnsi" w:cstheme="minorHAnsi"/>
          <w:b w:val="0"/>
          <w:bCs/>
          <w:szCs w:val="22"/>
        </w:rPr>
      </w:pPr>
      <w:r w:rsidRPr="00D53F4D">
        <w:rPr>
          <w:rStyle w:val="Heading2Char"/>
          <w:rFonts w:asciiTheme="minorHAnsi" w:hAnsiTheme="minorHAnsi" w:cstheme="minorHAnsi"/>
          <w:b w:val="0"/>
          <w:bCs/>
          <w:szCs w:val="22"/>
        </w:rPr>
        <w:t>Developed and maintained comprehensive documentation for complex system architecture, facilitating easier onboarding for new team members</w:t>
      </w:r>
    </w:p>
    <w:p w14:paraId="2C1ABEA4" w14:textId="55F31601" w:rsidR="00A347E1" w:rsidRPr="00F02E6B" w:rsidRDefault="00A347E1" w:rsidP="00A347E1">
      <w:pPr>
        <w:pStyle w:val="Heading2"/>
      </w:pPr>
      <w:r>
        <w:rPr>
          <w:rStyle w:val="NotBold"/>
        </w:rPr>
        <w:lastRenderedPageBreak/>
        <w:t>Sept 2017 – March 2021</w:t>
      </w:r>
      <w:r w:rsidRPr="00021847">
        <w:rPr>
          <w:rStyle w:val="NotBold"/>
        </w:rPr>
        <w:tab/>
      </w:r>
      <w:r w:rsidR="00FC1309">
        <w:t>Crew Leader/Laborer</w:t>
      </w:r>
    </w:p>
    <w:p w14:paraId="1910713F" w14:textId="128E53EC" w:rsidR="00A347E1" w:rsidRDefault="00D53F4D" w:rsidP="00A347E1">
      <w:pPr>
        <w:pStyle w:val="Heading3"/>
      </w:pPr>
      <w:r>
        <w:t>The Plant Guys</w:t>
      </w:r>
    </w:p>
    <w:p w14:paraId="1AC69B84" w14:textId="425F0BA4" w:rsidR="009E5F41" w:rsidRDefault="00B072E0" w:rsidP="009E5F41">
      <w:pPr>
        <w:pStyle w:val="NormalIndent"/>
        <w:numPr>
          <w:ilvl w:val="0"/>
          <w:numId w:val="28"/>
        </w:numPr>
        <w:rPr>
          <w:rStyle w:val="Heading2Char"/>
          <w:b w:val="0"/>
          <w:bCs/>
          <w:szCs w:val="22"/>
        </w:rPr>
      </w:pPr>
      <w:r w:rsidRPr="00B072E0">
        <w:rPr>
          <w:rStyle w:val="Heading2Char"/>
          <w:b w:val="0"/>
          <w:bCs/>
          <w:szCs w:val="22"/>
        </w:rPr>
        <w:t>Orchestrated core operations for dynamic</w:t>
      </w:r>
      <w:r w:rsidR="0045796B">
        <w:rPr>
          <w:rStyle w:val="Heading2Char"/>
          <w:b w:val="0"/>
          <w:bCs/>
          <w:szCs w:val="22"/>
        </w:rPr>
        <w:t xml:space="preserve"> and </w:t>
      </w:r>
      <w:r w:rsidR="00AE44C8">
        <w:rPr>
          <w:rStyle w:val="Heading2Char"/>
          <w:b w:val="0"/>
          <w:bCs/>
          <w:szCs w:val="22"/>
        </w:rPr>
        <w:t>fast-growing</w:t>
      </w:r>
      <w:r w:rsidRPr="00B072E0">
        <w:rPr>
          <w:rStyle w:val="Heading2Char"/>
          <w:b w:val="0"/>
          <w:bCs/>
          <w:szCs w:val="22"/>
        </w:rPr>
        <w:t xml:space="preserve"> landscaping startup:</w:t>
      </w:r>
    </w:p>
    <w:p w14:paraId="52C3206F" w14:textId="77777777" w:rsidR="009E5F41" w:rsidRDefault="00B072E0" w:rsidP="009E5F41">
      <w:pPr>
        <w:pStyle w:val="NormalIndent"/>
        <w:numPr>
          <w:ilvl w:val="1"/>
          <w:numId w:val="28"/>
        </w:numPr>
        <w:rPr>
          <w:rStyle w:val="Heading2Char"/>
          <w:b w:val="0"/>
          <w:bCs/>
          <w:szCs w:val="22"/>
        </w:rPr>
      </w:pPr>
      <w:r w:rsidRPr="009E5F41">
        <w:rPr>
          <w:rStyle w:val="Heading2Char"/>
          <w:b w:val="0"/>
          <w:bCs/>
          <w:szCs w:val="22"/>
        </w:rPr>
        <w:t>Optimized project schedules for 15+ concurrent jobs</w:t>
      </w:r>
    </w:p>
    <w:p w14:paraId="71D4637B" w14:textId="77777777" w:rsidR="009E5F41" w:rsidRDefault="00B072E0" w:rsidP="009E5F41">
      <w:pPr>
        <w:pStyle w:val="NormalIndent"/>
        <w:numPr>
          <w:ilvl w:val="1"/>
          <w:numId w:val="28"/>
        </w:numPr>
        <w:rPr>
          <w:rStyle w:val="Heading2Char"/>
          <w:b w:val="0"/>
          <w:bCs/>
          <w:szCs w:val="22"/>
        </w:rPr>
      </w:pPr>
      <w:r w:rsidRPr="009E5F41">
        <w:rPr>
          <w:rStyle w:val="Heading2Char"/>
          <w:b w:val="0"/>
          <w:bCs/>
          <w:szCs w:val="22"/>
        </w:rPr>
        <w:t>Coordinated daily logistics for fleet of 8 vehicles and equipment</w:t>
      </w:r>
    </w:p>
    <w:p w14:paraId="2B627D39" w14:textId="3F7E7828" w:rsidR="00B421E6" w:rsidRPr="009E5F41" w:rsidRDefault="00B072E0" w:rsidP="009E5F41">
      <w:pPr>
        <w:pStyle w:val="NormalIndent"/>
        <w:numPr>
          <w:ilvl w:val="1"/>
          <w:numId w:val="28"/>
        </w:numPr>
        <w:rPr>
          <w:rStyle w:val="Heading2Char"/>
          <w:b w:val="0"/>
          <w:bCs/>
          <w:szCs w:val="22"/>
        </w:rPr>
      </w:pPr>
      <w:r w:rsidRPr="009E5F41">
        <w:rPr>
          <w:rStyle w:val="Heading2Char"/>
          <w:b w:val="0"/>
          <w:bCs/>
          <w:szCs w:val="22"/>
        </w:rPr>
        <w:t>Led and mentored teams of 3-5 crew members per project</w:t>
      </w:r>
    </w:p>
    <w:p w14:paraId="3B0CA97B" w14:textId="54842A13" w:rsidR="00410A77" w:rsidRDefault="00B072E0" w:rsidP="00B421E6">
      <w:pPr>
        <w:pStyle w:val="NormalIndent"/>
        <w:numPr>
          <w:ilvl w:val="0"/>
          <w:numId w:val="27"/>
        </w:numPr>
        <w:rPr>
          <w:rStyle w:val="Heading2Char"/>
          <w:b w:val="0"/>
          <w:bCs/>
          <w:szCs w:val="22"/>
        </w:rPr>
      </w:pPr>
      <w:r w:rsidRPr="00B072E0">
        <w:rPr>
          <w:rStyle w:val="Heading2Char"/>
          <w:b w:val="0"/>
          <w:bCs/>
          <w:szCs w:val="22"/>
        </w:rPr>
        <w:t>Cultivated client relationships, achieving 95% satisfaction rate</w:t>
      </w:r>
    </w:p>
    <w:p w14:paraId="78AFF8AB" w14:textId="36318BDC" w:rsidR="00B421E6" w:rsidRDefault="00B421E6" w:rsidP="00B421E6">
      <w:pPr>
        <w:pStyle w:val="NormalIndent"/>
        <w:numPr>
          <w:ilvl w:val="0"/>
          <w:numId w:val="27"/>
        </w:numPr>
        <w:rPr>
          <w:rStyle w:val="Heading2Char"/>
          <w:b w:val="0"/>
          <w:bCs/>
          <w:szCs w:val="22"/>
        </w:rPr>
      </w:pPr>
      <w:r>
        <w:rPr>
          <w:rStyle w:val="Heading2Char"/>
          <w:b w:val="0"/>
          <w:bCs/>
          <w:szCs w:val="22"/>
        </w:rPr>
        <w:t>Regularly l</w:t>
      </w:r>
      <w:r w:rsidRPr="00B421E6">
        <w:rPr>
          <w:rStyle w:val="Heading2Char"/>
          <w:b w:val="0"/>
          <w:bCs/>
          <w:szCs w:val="22"/>
        </w:rPr>
        <w:t>everaged strong organizational skills to improve efficiency by 25%</w:t>
      </w:r>
    </w:p>
    <w:p w14:paraId="7270870C" w14:textId="56E8E9A2" w:rsidR="0045796B" w:rsidRPr="00B421E6" w:rsidRDefault="005F0C69" w:rsidP="00B421E6">
      <w:pPr>
        <w:pStyle w:val="NormalIndent"/>
        <w:numPr>
          <w:ilvl w:val="0"/>
          <w:numId w:val="27"/>
        </w:numPr>
        <w:rPr>
          <w:rStyle w:val="Heading2Char"/>
          <w:b w:val="0"/>
          <w:bCs/>
          <w:szCs w:val="22"/>
        </w:rPr>
      </w:pPr>
      <w:r>
        <w:rPr>
          <w:rStyle w:val="Heading2Char"/>
          <w:b w:val="0"/>
          <w:bCs/>
          <w:szCs w:val="22"/>
        </w:rPr>
        <w:t>Worked in the field to plant, demolish, and remodel commercial and residential properties</w:t>
      </w:r>
    </w:p>
    <w:p w14:paraId="07919FE6" w14:textId="77777777" w:rsidR="00B421E6" w:rsidRPr="0015085B" w:rsidRDefault="00B421E6" w:rsidP="00B421E6">
      <w:pPr>
        <w:pStyle w:val="NormalIndent"/>
        <w:ind w:left="720"/>
        <w:rPr>
          <w:rStyle w:val="Heading2Char"/>
          <w:b w:val="0"/>
          <w:bCs/>
          <w:szCs w:val="22"/>
        </w:rPr>
      </w:pPr>
    </w:p>
    <w:p w14:paraId="25126901" w14:textId="77777777" w:rsidR="00D10A96" w:rsidRDefault="00D92088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8A0619EB30B54B9CAFDD0100DA484A70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4E530AFA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2ECCD232" wp14:editId="02A885C2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D097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2D8FAD3" w14:textId="27C83D4F" w:rsidR="00D10A96" w:rsidRPr="0015085B" w:rsidRDefault="003476B0" w:rsidP="00021847">
      <w:pPr>
        <w:pStyle w:val="Heading2"/>
        <w:rPr>
          <w:b w:val="0"/>
        </w:rPr>
      </w:pPr>
      <w:r>
        <w:rPr>
          <w:rStyle w:val="NotBold"/>
        </w:rPr>
        <w:t>June 2025</w:t>
      </w:r>
      <w:r w:rsidR="0015085B">
        <w:rPr>
          <w:rStyle w:val="NotBold"/>
        </w:rPr>
        <w:t xml:space="preserve"> </w:t>
      </w:r>
      <w:r w:rsidR="00021847" w:rsidRPr="00021847">
        <w:rPr>
          <w:rStyle w:val="NotBold"/>
        </w:rPr>
        <w:tab/>
      </w:r>
      <w:r>
        <w:t>Bachelor of Science, Computer Science</w:t>
      </w:r>
    </w:p>
    <w:p w14:paraId="391B60F8" w14:textId="6272BFF8" w:rsidR="00D10A96" w:rsidRPr="000C2088" w:rsidRDefault="003476B0" w:rsidP="00021847">
      <w:pPr>
        <w:pStyle w:val="Heading3"/>
      </w:pPr>
      <w:r>
        <w:t>Simmons University | Boston, MA</w:t>
      </w:r>
    </w:p>
    <w:p w14:paraId="32DBA65A" w14:textId="27272726" w:rsidR="0015085B" w:rsidRDefault="003476B0" w:rsidP="000730EB">
      <w:pPr>
        <w:pStyle w:val="NormalIndent"/>
        <w:rPr>
          <w:rFonts w:eastAsiaTheme="majorEastAsia" w:cstheme="majorBidi"/>
          <w:bCs/>
          <w:color w:val="000000" w:themeColor="text1"/>
          <w:szCs w:val="24"/>
        </w:rPr>
      </w:pPr>
      <w:r>
        <w:rPr>
          <w:rFonts w:eastAsiaTheme="majorEastAsia" w:cstheme="majorBidi"/>
          <w:bCs/>
          <w:color w:val="000000" w:themeColor="text1"/>
          <w:szCs w:val="24"/>
        </w:rPr>
        <w:t>Gained a comprehensive foundation in computer science with a focus on software development, algorithms and system architecture</w:t>
      </w:r>
      <w:r w:rsidR="004B64B2">
        <w:rPr>
          <w:rFonts w:eastAsiaTheme="majorEastAsia" w:cstheme="majorBidi"/>
          <w:bCs/>
          <w:color w:val="000000" w:themeColor="text1"/>
          <w:szCs w:val="24"/>
        </w:rPr>
        <w:t>.</w:t>
      </w:r>
    </w:p>
    <w:p w14:paraId="20E94AE7" w14:textId="5B3499C5" w:rsidR="0015085B" w:rsidRPr="0015085B" w:rsidRDefault="0015085B" w:rsidP="0015085B">
      <w:pPr>
        <w:pStyle w:val="Heading2"/>
        <w:rPr>
          <w:b w:val="0"/>
        </w:rPr>
      </w:pPr>
      <w:r>
        <w:rPr>
          <w:rStyle w:val="NotBold"/>
        </w:rPr>
        <w:t xml:space="preserve">March 2021 </w:t>
      </w:r>
      <w:r w:rsidRPr="00021847">
        <w:rPr>
          <w:rStyle w:val="NotBold"/>
        </w:rPr>
        <w:tab/>
      </w:r>
      <w:r>
        <w:t>UNCC Coding Bootcamp</w:t>
      </w:r>
    </w:p>
    <w:p w14:paraId="514EF1C0" w14:textId="17C88A58" w:rsidR="0015085B" w:rsidRDefault="0015085B" w:rsidP="004B64B2">
      <w:pPr>
        <w:pStyle w:val="Heading3"/>
      </w:pPr>
      <w:r>
        <w:t>Full Stack Engineering | Charlotte, NC</w:t>
      </w:r>
    </w:p>
    <w:p w14:paraId="73543545" w14:textId="77777777" w:rsidR="00A347E1" w:rsidRPr="00A347E1" w:rsidRDefault="00A347E1" w:rsidP="00A347E1"/>
    <w:sectPr w:rsidR="00A347E1" w:rsidRPr="00A347E1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A6FB3" w14:textId="77777777" w:rsidR="008F40C6" w:rsidRDefault="008F40C6">
      <w:r>
        <w:separator/>
      </w:r>
    </w:p>
  </w:endnote>
  <w:endnote w:type="continuationSeparator" w:id="0">
    <w:p w14:paraId="15D2E5ED" w14:textId="77777777" w:rsidR="008F40C6" w:rsidRDefault="008F4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FCA0" w14:textId="77777777" w:rsidR="008F40C6" w:rsidRDefault="008F40C6">
      <w:r>
        <w:separator/>
      </w:r>
    </w:p>
  </w:footnote>
  <w:footnote w:type="continuationSeparator" w:id="0">
    <w:p w14:paraId="527C4399" w14:textId="77777777" w:rsidR="008F40C6" w:rsidRDefault="008F4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F75146"/>
    <w:multiLevelType w:val="hybridMultilevel"/>
    <w:tmpl w:val="4868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DF56FD"/>
    <w:multiLevelType w:val="hybridMultilevel"/>
    <w:tmpl w:val="45CAE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A96CA3"/>
    <w:multiLevelType w:val="hybridMultilevel"/>
    <w:tmpl w:val="1100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30FF2"/>
    <w:multiLevelType w:val="hybridMultilevel"/>
    <w:tmpl w:val="EB48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04AB8"/>
    <w:multiLevelType w:val="hybridMultilevel"/>
    <w:tmpl w:val="536E3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284FBA"/>
    <w:multiLevelType w:val="hybridMultilevel"/>
    <w:tmpl w:val="942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07CB3"/>
    <w:multiLevelType w:val="hybridMultilevel"/>
    <w:tmpl w:val="38B02EE6"/>
    <w:lvl w:ilvl="0" w:tplc="E11EC5B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0832E5"/>
    <w:multiLevelType w:val="hybridMultilevel"/>
    <w:tmpl w:val="7616A89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8" w15:restartNumberingAfterBreak="0">
    <w:nsid w:val="48441E8D"/>
    <w:multiLevelType w:val="hybridMultilevel"/>
    <w:tmpl w:val="A69C3A20"/>
    <w:lvl w:ilvl="0" w:tplc="FB72DF1A">
      <w:start w:val="704"/>
      <w:numFmt w:val="bullet"/>
      <w:lvlText w:val="•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48D67FF"/>
    <w:multiLevelType w:val="hybridMultilevel"/>
    <w:tmpl w:val="CC683C2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5AC805CB"/>
    <w:multiLevelType w:val="hybridMultilevel"/>
    <w:tmpl w:val="E690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945D0"/>
    <w:multiLevelType w:val="hybridMultilevel"/>
    <w:tmpl w:val="20E2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7F44CBF"/>
    <w:multiLevelType w:val="hybridMultilevel"/>
    <w:tmpl w:val="0880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73891"/>
    <w:multiLevelType w:val="hybridMultilevel"/>
    <w:tmpl w:val="A68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4C673F"/>
    <w:multiLevelType w:val="hybridMultilevel"/>
    <w:tmpl w:val="3A8EC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9"/>
  </w:num>
  <w:num w:numId="12" w16cid:durableId="973682587">
    <w:abstractNumId w:val="20"/>
  </w:num>
  <w:num w:numId="13" w16cid:durableId="290981187">
    <w:abstractNumId w:val="24"/>
  </w:num>
  <w:num w:numId="14" w16cid:durableId="171188137">
    <w:abstractNumId w:val="17"/>
  </w:num>
  <w:num w:numId="15" w16cid:durableId="454257589">
    <w:abstractNumId w:val="21"/>
  </w:num>
  <w:num w:numId="16" w16cid:durableId="60568052">
    <w:abstractNumId w:val="10"/>
  </w:num>
  <w:num w:numId="17" w16cid:durableId="1642341934">
    <w:abstractNumId w:val="23"/>
  </w:num>
  <w:num w:numId="18" w16cid:durableId="1620868455">
    <w:abstractNumId w:val="12"/>
  </w:num>
  <w:num w:numId="19" w16cid:durableId="1741246448">
    <w:abstractNumId w:val="16"/>
  </w:num>
  <w:num w:numId="20" w16cid:durableId="1635910671">
    <w:abstractNumId w:val="26"/>
  </w:num>
  <w:num w:numId="21" w16cid:durableId="1214777526">
    <w:abstractNumId w:val="22"/>
  </w:num>
  <w:num w:numId="22" w16cid:durableId="1323701498">
    <w:abstractNumId w:val="27"/>
  </w:num>
  <w:num w:numId="23" w16cid:durableId="93677415">
    <w:abstractNumId w:val="15"/>
  </w:num>
  <w:num w:numId="24" w16cid:durableId="363215304">
    <w:abstractNumId w:val="25"/>
  </w:num>
  <w:num w:numId="25" w16cid:durableId="690493845">
    <w:abstractNumId w:val="14"/>
  </w:num>
  <w:num w:numId="26" w16cid:durableId="1653833500">
    <w:abstractNumId w:val="11"/>
  </w:num>
  <w:num w:numId="27" w16cid:durableId="515848141">
    <w:abstractNumId w:val="18"/>
  </w:num>
  <w:num w:numId="28" w16cid:durableId="4256592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0"/>
    <w:rsid w:val="00016A20"/>
    <w:rsid w:val="00021847"/>
    <w:rsid w:val="00027D80"/>
    <w:rsid w:val="0003406D"/>
    <w:rsid w:val="000425C6"/>
    <w:rsid w:val="00044D31"/>
    <w:rsid w:val="000730EB"/>
    <w:rsid w:val="00074316"/>
    <w:rsid w:val="00077115"/>
    <w:rsid w:val="000773EA"/>
    <w:rsid w:val="00083497"/>
    <w:rsid w:val="00092B67"/>
    <w:rsid w:val="000A78C2"/>
    <w:rsid w:val="000C2088"/>
    <w:rsid w:val="000C5155"/>
    <w:rsid w:val="000D04BC"/>
    <w:rsid w:val="000D1B89"/>
    <w:rsid w:val="000D3B0A"/>
    <w:rsid w:val="000D48C6"/>
    <w:rsid w:val="000D4EE6"/>
    <w:rsid w:val="000E23B9"/>
    <w:rsid w:val="000E6AA4"/>
    <w:rsid w:val="000F1DC7"/>
    <w:rsid w:val="00101866"/>
    <w:rsid w:val="001153CF"/>
    <w:rsid w:val="001205A6"/>
    <w:rsid w:val="00122AA7"/>
    <w:rsid w:val="0015085B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32F8"/>
    <w:rsid w:val="002474A1"/>
    <w:rsid w:val="00254EBD"/>
    <w:rsid w:val="00277A50"/>
    <w:rsid w:val="00283C8C"/>
    <w:rsid w:val="0028502B"/>
    <w:rsid w:val="00286914"/>
    <w:rsid w:val="00295D3D"/>
    <w:rsid w:val="002A0482"/>
    <w:rsid w:val="002E51C3"/>
    <w:rsid w:val="002E6FC5"/>
    <w:rsid w:val="002F47D4"/>
    <w:rsid w:val="0031070C"/>
    <w:rsid w:val="003125BC"/>
    <w:rsid w:val="0031599B"/>
    <w:rsid w:val="00337C64"/>
    <w:rsid w:val="003476B0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02FF8"/>
    <w:rsid w:val="00410A77"/>
    <w:rsid w:val="00416446"/>
    <w:rsid w:val="004459B3"/>
    <w:rsid w:val="00447670"/>
    <w:rsid w:val="00453BB4"/>
    <w:rsid w:val="0045796B"/>
    <w:rsid w:val="00472504"/>
    <w:rsid w:val="00475147"/>
    <w:rsid w:val="00475E08"/>
    <w:rsid w:val="00490268"/>
    <w:rsid w:val="004B64B2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7925"/>
    <w:rsid w:val="005D19AC"/>
    <w:rsid w:val="005D4CD2"/>
    <w:rsid w:val="005E03E9"/>
    <w:rsid w:val="005F0C6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4D9F"/>
    <w:rsid w:val="006E61DE"/>
    <w:rsid w:val="0070669C"/>
    <w:rsid w:val="00712145"/>
    <w:rsid w:val="007126A0"/>
    <w:rsid w:val="007143C3"/>
    <w:rsid w:val="00726583"/>
    <w:rsid w:val="0073379B"/>
    <w:rsid w:val="00774A5C"/>
    <w:rsid w:val="00790E49"/>
    <w:rsid w:val="00793C6A"/>
    <w:rsid w:val="00794A80"/>
    <w:rsid w:val="007C1CD3"/>
    <w:rsid w:val="007C261F"/>
    <w:rsid w:val="007C51D0"/>
    <w:rsid w:val="007C6D48"/>
    <w:rsid w:val="007D1908"/>
    <w:rsid w:val="007D73FB"/>
    <w:rsid w:val="007E43AF"/>
    <w:rsid w:val="007E467B"/>
    <w:rsid w:val="007F145F"/>
    <w:rsid w:val="00835A4C"/>
    <w:rsid w:val="008631C9"/>
    <w:rsid w:val="0086381A"/>
    <w:rsid w:val="008857B1"/>
    <w:rsid w:val="008929FF"/>
    <w:rsid w:val="008B2D0D"/>
    <w:rsid w:val="008D14B3"/>
    <w:rsid w:val="008D55B1"/>
    <w:rsid w:val="008E1F80"/>
    <w:rsid w:val="008E435B"/>
    <w:rsid w:val="008F40C6"/>
    <w:rsid w:val="0091372E"/>
    <w:rsid w:val="00913E14"/>
    <w:rsid w:val="00923EE6"/>
    <w:rsid w:val="00936886"/>
    <w:rsid w:val="009719F3"/>
    <w:rsid w:val="00971A48"/>
    <w:rsid w:val="00972ECD"/>
    <w:rsid w:val="009C55E7"/>
    <w:rsid w:val="009E5F41"/>
    <w:rsid w:val="009F3760"/>
    <w:rsid w:val="00A05E15"/>
    <w:rsid w:val="00A239BF"/>
    <w:rsid w:val="00A347E1"/>
    <w:rsid w:val="00A4140E"/>
    <w:rsid w:val="00A46867"/>
    <w:rsid w:val="00A537EA"/>
    <w:rsid w:val="00A82923"/>
    <w:rsid w:val="00AB6CCF"/>
    <w:rsid w:val="00AC6978"/>
    <w:rsid w:val="00AE18D5"/>
    <w:rsid w:val="00AE44C8"/>
    <w:rsid w:val="00AE5969"/>
    <w:rsid w:val="00B0548E"/>
    <w:rsid w:val="00B06F91"/>
    <w:rsid w:val="00B072E0"/>
    <w:rsid w:val="00B11069"/>
    <w:rsid w:val="00B33C46"/>
    <w:rsid w:val="00B3639D"/>
    <w:rsid w:val="00B377BA"/>
    <w:rsid w:val="00B421E6"/>
    <w:rsid w:val="00B550F6"/>
    <w:rsid w:val="00B61032"/>
    <w:rsid w:val="00B7389E"/>
    <w:rsid w:val="00BA0F62"/>
    <w:rsid w:val="00BB0097"/>
    <w:rsid w:val="00BB0D3D"/>
    <w:rsid w:val="00BC195E"/>
    <w:rsid w:val="00BD5B36"/>
    <w:rsid w:val="00BE5218"/>
    <w:rsid w:val="00C056DC"/>
    <w:rsid w:val="00C20DAD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3F4D"/>
    <w:rsid w:val="00D54540"/>
    <w:rsid w:val="00D67AC5"/>
    <w:rsid w:val="00D77989"/>
    <w:rsid w:val="00D816B0"/>
    <w:rsid w:val="00D92088"/>
    <w:rsid w:val="00DB7951"/>
    <w:rsid w:val="00DC1B52"/>
    <w:rsid w:val="00DC2C29"/>
    <w:rsid w:val="00DD0865"/>
    <w:rsid w:val="00DE2BD0"/>
    <w:rsid w:val="00DE3E9B"/>
    <w:rsid w:val="00DE55F0"/>
    <w:rsid w:val="00DF055B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C1309"/>
    <w:rsid w:val="00FC796C"/>
    <w:rsid w:val="00FE765E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D04DE"/>
  <w15:chartTrackingRefBased/>
  <w15:docId w15:val="{10D89F46-895E-4D67-B063-827BEC11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310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39974A195247D6A13460612905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18F99-8D8C-4341-9511-B077AC00BD4F}"/>
      </w:docPartPr>
      <w:docPartBody>
        <w:p w:rsidR="006A39D7" w:rsidRDefault="006A39D7">
          <w:pPr>
            <w:pStyle w:val="0039974A195247D6A134606129059977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585F9B010C59410294D217E6604DF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677DE-0FCB-4E49-B019-0652A12F8972}"/>
      </w:docPartPr>
      <w:docPartBody>
        <w:p w:rsidR="006A39D7" w:rsidRDefault="006A39D7">
          <w:pPr>
            <w:pStyle w:val="585F9B010C59410294D217E6604DF528"/>
          </w:pPr>
          <w:r w:rsidRPr="00E90506">
            <w:t>Skills &amp; Abilities</w:t>
          </w:r>
        </w:p>
      </w:docPartBody>
    </w:docPart>
    <w:docPart>
      <w:docPartPr>
        <w:name w:val="0A2EDA55584246D08A33B0EFD0941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B160B-DBFF-4EED-B74B-EDFE5A1ADF67}"/>
      </w:docPartPr>
      <w:docPartBody>
        <w:p w:rsidR="006A39D7" w:rsidRDefault="006A39D7">
          <w:pPr>
            <w:pStyle w:val="0A2EDA55584246D08A33B0EFD0941EAF"/>
          </w:pPr>
          <w:r w:rsidRPr="00E90506">
            <w:t>Experience</w:t>
          </w:r>
        </w:p>
      </w:docPartBody>
    </w:docPart>
    <w:docPart>
      <w:docPartPr>
        <w:name w:val="8A0619EB30B54B9CAFDD0100DA484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79EA0-ABF3-4623-A404-7AA5E57BBE98}"/>
      </w:docPartPr>
      <w:docPartBody>
        <w:p w:rsidR="006A39D7" w:rsidRDefault="006A39D7">
          <w:pPr>
            <w:pStyle w:val="8A0619EB30B54B9CAFDD0100DA484A70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D7"/>
    <w:rsid w:val="006A39D7"/>
    <w:rsid w:val="00B377BA"/>
    <w:rsid w:val="00BF7ACF"/>
    <w:rsid w:val="00C20DAD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39974A195247D6A134606129059977">
    <w:name w:val="0039974A195247D6A134606129059977"/>
  </w:style>
  <w:style w:type="paragraph" w:customStyle="1" w:styleId="585F9B010C59410294D217E6604DF528">
    <w:name w:val="585F9B010C59410294D217E6604DF528"/>
  </w:style>
  <w:style w:type="paragraph" w:customStyle="1" w:styleId="0A2EDA55584246D08A33B0EFD0941EAF">
    <w:name w:val="0A2EDA55584246D08A33B0EFD0941EAF"/>
  </w:style>
  <w:style w:type="paragraph" w:customStyle="1" w:styleId="8A0619EB30B54B9CAFDD0100DA484A70">
    <w:name w:val="8A0619EB30B54B9CAFDD0100DA484A70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kern w:val="0"/>
      <w:sz w:val="22"/>
      <w:szCs w:val="28"/>
      <w:lang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32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Angelee Shaw</dc:creator>
  <cp:keywords/>
  <dc:description/>
  <cp:lastModifiedBy>Angelee Shaw</cp:lastModifiedBy>
  <cp:revision>28</cp:revision>
  <dcterms:created xsi:type="dcterms:W3CDTF">2024-07-11T00:29:00Z</dcterms:created>
  <dcterms:modified xsi:type="dcterms:W3CDTF">2024-07-11T02:11:00Z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